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3913"/>
        <w:gridCol w:w="3228"/>
      </w:tblGrid>
      <w:tr w:rsidR="00860D19" w:rsidRPr="00E471AE" w:rsidTr="00171307">
        <w:trPr>
          <w:tblCellSpacing w:w="0" w:type="dxa"/>
          <w:jc w:val="center"/>
        </w:trPr>
        <w:tc>
          <w:tcPr>
            <w:tcW w:w="1350" w:type="pct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br w:type="page"/>
            </w:r>
          </w:p>
          <w:p w:rsidR="00860D19" w:rsidRPr="00E471AE" w:rsidRDefault="009D30A2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Toon Van Dooren</w:t>
            </w:r>
            <w:r w:rsidR="00860D19" w:rsidRPr="00E471AE">
              <w:rPr>
                <w:lang w:val="en-GB"/>
              </w:rPr>
              <w:t xml:space="preserve"> </w:t>
            </w:r>
            <w:r w:rsidR="00860D19" w:rsidRPr="00E471AE">
              <w:rPr>
                <w:lang w:val="en-GB"/>
              </w:rPr>
              <w:br/>
            </w:r>
            <w:r w:rsidRPr="00E471AE">
              <w:rPr>
                <w:lang w:val="en-GB"/>
              </w:rPr>
              <w:t>17, Weiveld</w:t>
            </w:r>
            <w:r w:rsidR="00860D19" w:rsidRPr="00E471AE">
              <w:rPr>
                <w:lang w:val="en-GB"/>
              </w:rPr>
              <w:br/>
            </w:r>
            <w:r w:rsidRPr="00E471AE">
              <w:rPr>
                <w:lang w:val="en-GB"/>
              </w:rPr>
              <w:t>9255 Buggenhout</w:t>
            </w:r>
            <w:r w:rsidR="00860D19" w:rsidRPr="00E471AE">
              <w:rPr>
                <w:lang w:val="en-GB"/>
              </w:rPr>
              <w:br/>
              <w:t xml:space="preserve">Tél.: </w:t>
            </w:r>
            <w:r w:rsidRPr="00E471AE">
              <w:rPr>
                <w:lang w:val="en-GB"/>
              </w:rPr>
              <w:t>0477-17.88.82</w:t>
            </w:r>
            <w:r w:rsidR="00860D19" w:rsidRPr="00E471AE">
              <w:rPr>
                <w:lang w:val="en-GB"/>
              </w:rPr>
              <w:br/>
            </w:r>
            <w:r w:rsidRPr="00E471AE">
              <w:rPr>
                <w:lang w:val="en-GB"/>
              </w:rPr>
              <w:t>Toon_vd@live.com</w:t>
            </w:r>
          </w:p>
        </w:tc>
        <w:tc>
          <w:tcPr>
            <w:tcW w:w="3650" w:type="pct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1350" w:type="pct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  <w:tc>
          <w:tcPr>
            <w:tcW w:w="1650" w:type="pct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Monsieur</w:t>
            </w:r>
            <w:r w:rsidR="009D30A2" w:rsidRPr="00E471AE">
              <w:rPr>
                <w:lang w:val="en-GB"/>
              </w:rPr>
              <w:t>, Hereman</w:t>
            </w:r>
            <w:r w:rsidRPr="00E471AE">
              <w:rPr>
                <w:lang w:val="en-GB"/>
              </w:rPr>
              <w:br/>
            </w:r>
            <w:r w:rsidR="009D30A2" w:rsidRPr="00E471AE">
              <w:rPr>
                <w:lang w:val="en-GB"/>
              </w:rPr>
              <w:t>33a, Veldkant</w:t>
            </w:r>
            <w:r w:rsidRPr="00E471AE">
              <w:rPr>
                <w:lang w:val="en-GB"/>
              </w:rPr>
              <w:br/>
            </w:r>
            <w:r w:rsidR="009D30A2" w:rsidRPr="00E471AE">
              <w:rPr>
                <w:lang w:val="en-GB"/>
              </w:rPr>
              <w:t>2250</w:t>
            </w:r>
            <w:r w:rsidRPr="00E471AE">
              <w:rPr>
                <w:lang w:val="en-GB"/>
              </w:rPr>
              <w:t xml:space="preserve"> </w:t>
            </w:r>
            <w:r w:rsidR="009D30A2" w:rsidRPr="00E471AE">
              <w:rPr>
                <w:lang w:val="en-GB"/>
              </w:rPr>
              <w:t>Kontich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1350" w:type="pct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  <w:tc>
          <w:tcPr>
            <w:tcW w:w="3650" w:type="pct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1350" w:type="pct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  <w:tc>
          <w:tcPr>
            <w:tcW w:w="1650" w:type="pct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</w:tbl>
    <w:p w:rsidR="00860D19" w:rsidRPr="00E471AE" w:rsidRDefault="00860D19" w:rsidP="00E471AE">
      <w:pPr>
        <w:pStyle w:val="Dates"/>
        <w:rPr>
          <w:lang w:val="en-GB"/>
        </w:rPr>
      </w:pP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4"/>
        <w:gridCol w:w="3228"/>
      </w:tblGrid>
      <w:tr w:rsidR="00860D19" w:rsidRPr="00E471AE" w:rsidTr="00171307">
        <w:trPr>
          <w:tblCellSpacing w:w="0" w:type="dxa"/>
          <w:jc w:val="center"/>
        </w:trPr>
        <w:tc>
          <w:tcPr>
            <w:tcW w:w="3350" w:type="pct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  <w:tc>
          <w:tcPr>
            <w:tcW w:w="1650" w:type="pct"/>
            <w:shd w:val="clear" w:color="auto" w:fill="FFFFFF"/>
            <w:vAlign w:val="center"/>
            <w:hideMark/>
          </w:tcPr>
          <w:p w:rsidR="00860D19" w:rsidRPr="00E471AE" w:rsidRDefault="009D30A2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Jeudi</w:t>
            </w:r>
            <w:r w:rsidR="00860D19" w:rsidRPr="00E471AE">
              <w:rPr>
                <w:lang w:val="en-GB"/>
              </w:rPr>
              <w:t xml:space="preserve">, le </w:t>
            </w:r>
            <w:r w:rsidRPr="00E471AE">
              <w:rPr>
                <w:lang w:val="en-GB"/>
              </w:rPr>
              <w:t>3</w:t>
            </w:r>
            <w:r w:rsidR="00860D19" w:rsidRPr="00E471AE">
              <w:rPr>
                <w:lang w:val="en-GB"/>
              </w:rPr>
              <w:t xml:space="preserve"> novembre 20</w:t>
            </w:r>
            <w:r w:rsidRPr="00E471AE">
              <w:rPr>
                <w:lang w:val="en-GB"/>
              </w:rPr>
              <w:t>11</w:t>
            </w:r>
          </w:p>
        </w:tc>
      </w:tr>
    </w:tbl>
    <w:p w:rsidR="00860D19" w:rsidRPr="00E471AE" w:rsidRDefault="00860D19" w:rsidP="00E471AE">
      <w:pPr>
        <w:pStyle w:val="Dates"/>
        <w:rPr>
          <w:lang w:val="en-GB"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47"/>
        <w:gridCol w:w="2935"/>
      </w:tblGrid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b/>
                <w:lang w:val="en-GB"/>
              </w:rPr>
            </w:pPr>
            <w:r w:rsidRPr="00E471AE">
              <w:rPr>
                <w:b/>
                <w:lang w:val="en-GB"/>
              </w:rPr>
              <w:t>Objet de la demande : Candidature à un poste de programmeur de PHP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Monsieur,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3174D9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375FE" w:rsidRPr="003174D9" w:rsidRDefault="009375FE" w:rsidP="00E471AE">
            <w:pPr>
              <w:pStyle w:val="Dates"/>
              <w:rPr>
                <w:lang w:val="nl-BE"/>
              </w:rPr>
            </w:pPr>
            <w:r w:rsidRPr="003174D9">
              <w:rPr>
                <w:lang w:val="nl-BE"/>
              </w:rPr>
              <w:t>Je suis To</w:t>
            </w:r>
            <w:r w:rsidR="00E471AE" w:rsidRPr="003174D9">
              <w:rPr>
                <w:lang w:val="nl-BE"/>
              </w:rPr>
              <w:t>on Van Dooren, et cette année, je suis</w:t>
            </w:r>
            <w:r w:rsidRPr="003174D9">
              <w:rPr>
                <w:lang w:val="nl-BE"/>
              </w:rPr>
              <w:t xml:space="preserve"> diplômé de </w:t>
            </w:r>
            <w:r w:rsidR="003021D4" w:rsidRPr="003174D9">
              <w:rPr>
                <w:lang w:val="nl-BE"/>
              </w:rPr>
              <w:t xml:space="preserve">la gestion d’informatique-multimedia </w:t>
            </w:r>
            <w:r w:rsidRPr="003174D9">
              <w:rPr>
                <w:lang w:val="nl-BE"/>
              </w:rPr>
              <w:t xml:space="preserve">à </w:t>
            </w:r>
            <w:r w:rsidR="003021D4" w:rsidRPr="003174D9">
              <w:rPr>
                <w:lang w:val="nl-BE"/>
              </w:rPr>
              <w:t>Lessius Malines</w:t>
            </w:r>
            <w:r w:rsidRPr="003174D9">
              <w:rPr>
                <w:lang w:val="nl-BE"/>
              </w:rPr>
              <w:t xml:space="preserve">. Je cherche un emploi de programmeur PHP, </w:t>
            </w:r>
            <w:r w:rsidR="000778CD" w:rsidRPr="003174D9">
              <w:rPr>
                <w:lang w:val="nl-BE"/>
              </w:rPr>
              <w:t xml:space="preserve">et votre annonce </w:t>
            </w:r>
            <w:r w:rsidR="002513A3" w:rsidRPr="003174D9">
              <w:rPr>
                <w:lang w:val="nl-BE"/>
              </w:rPr>
              <w:t>appel à moi</w:t>
            </w:r>
            <w:r w:rsidRPr="003174D9">
              <w:rPr>
                <w:lang w:val="nl-BE"/>
              </w:rPr>
              <w:t>.</w:t>
            </w:r>
          </w:p>
          <w:p w:rsidR="009375FE" w:rsidRPr="003174D9" w:rsidRDefault="009375FE" w:rsidP="00E471AE">
            <w:pPr>
              <w:pStyle w:val="Dates"/>
              <w:rPr>
                <w:lang w:val="nl-BE"/>
              </w:rPr>
            </w:pPr>
          </w:p>
          <w:p w:rsidR="009375FE" w:rsidRPr="003174D9" w:rsidRDefault="009375FE" w:rsidP="00E471AE">
            <w:pPr>
              <w:pStyle w:val="Dates"/>
              <w:rPr>
                <w:lang w:val="nl-BE"/>
              </w:rPr>
            </w:pPr>
            <w:r w:rsidRPr="003174D9">
              <w:rPr>
                <w:lang w:val="nl-BE"/>
              </w:rPr>
              <w:t>Je sui</w:t>
            </w:r>
            <w:r w:rsidR="001073FE" w:rsidRPr="003174D9">
              <w:rPr>
                <w:lang w:val="nl-BE"/>
              </w:rPr>
              <w:t>s une personne très curieux et j’ai</w:t>
            </w:r>
            <w:r w:rsidRPr="003174D9">
              <w:rPr>
                <w:lang w:val="nl-BE"/>
              </w:rPr>
              <w:t xml:space="preserve"> plus de deux ans </w:t>
            </w:r>
            <w:r w:rsidR="00654941" w:rsidRPr="003174D9">
              <w:rPr>
                <w:lang w:val="nl-BE"/>
              </w:rPr>
              <w:t>d’expérience</w:t>
            </w:r>
            <w:r w:rsidRPr="003174D9">
              <w:rPr>
                <w:lang w:val="nl-BE"/>
              </w:rPr>
              <w:t xml:space="preserve"> avec PHP, tant à l'intérieur et l'extérieur de l'école. </w:t>
            </w:r>
            <w:r w:rsidRPr="00487332">
              <w:rPr>
                <w:lang w:val="nl-BE"/>
              </w:rPr>
              <w:t xml:space="preserve">Des </w:t>
            </w:r>
            <w:r w:rsidR="0074739B" w:rsidRPr="00487332">
              <w:rPr>
                <w:lang w:val="nl-BE"/>
              </w:rPr>
              <w:t>é</w:t>
            </w:r>
            <w:r w:rsidRPr="00487332">
              <w:rPr>
                <w:lang w:val="nl-BE"/>
              </w:rPr>
              <w:t xml:space="preserve">xemples peuvent être trouvés dans mon </w:t>
            </w:r>
            <w:r w:rsidR="008D0C11" w:rsidRPr="00487332">
              <w:rPr>
                <w:lang w:val="nl-BE"/>
              </w:rPr>
              <w:t>portfolio</w:t>
            </w:r>
            <w:r w:rsidRPr="00487332">
              <w:rPr>
                <w:lang w:val="nl-BE"/>
              </w:rPr>
              <w:t xml:space="preserve">. </w:t>
            </w:r>
            <w:r w:rsidR="001554E0">
              <w:rPr>
                <w:lang w:val="nl-BE"/>
              </w:rPr>
              <w:t>Des autres</w:t>
            </w:r>
            <w:r w:rsidRPr="00487332">
              <w:rPr>
                <w:lang w:val="nl-BE"/>
              </w:rPr>
              <w:t xml:space="preserve"> langages de programmation et de script, j'ai surtout appris à l'école. </w:t>
            </w:r>
            <w:r w:rsidR="00486EAB" w:rsidRPr="003174D9">
              <w:rPr>
                <w:lang w:val="en-GB"/>
              </w:rPr>
              <w:t>Parce que</w:t>
            </w:r>
            <w:r w:rsidRPr="003174D9">
              <w:rPr>
                <w:lang w:val="en-GB"/>
              </w:rPr>
              <w:t xml:space="preserve"> PHP est très important </w:t>
            </w:r>
            <w:r w:rsidR="00486EAB" w:rsidRPr="003174D9">
              <w:rPr>
                <w:lang w:val="en-GB"/>
              </w:rPr>
              <w:t>a votre entreprise</w:t>
            </w:r>
            <w:r w:rsidRPr="003174D9">
              <w:rPr>
                <w:lang w:val="en-GB"/>
              </w:rPr>
              <w:t>, je l'ai déjà mis à jour dehors de m</w:t>
            </w:r>
            <w:r w:rsidR="004B30A3" w:rsidRPr="003174D9">
              <w:rPr>
                <w:lang w:val="en-GB"/>
              </w:rPr>
              <w:t>es</w:t>
            </w:r>
            <w:r w:rsidRPr="003174D9">
              <w:rPr>
                <w:lang w:val="en-GB"/>
              </w:rPr>
              <w:t xml:space="preserve"> devoirs scolaires. </w:t>
            </w:r>
            <w:r w:rsidR="004B033D" w:rsidRPr="003174D9">
              <w:rPr>
                <w:lang w:val="nl-BE"/>
              </w:rPr>
              <w:t>Pas</w:t>
            </w:r>
            <w:r w:rsidRPr="003174D9">
              <w:rPr>
                <w:lang w:val="nl-BE"/>
              </w:rPr>
              <w:t xml:space="preserve"> seulement </w:t>
            </w:r>
            <w:r w:rsidR="00D019D0" w:rsidRPr="003174D9">
              <w:rPr>
                <w:lang w:val="nl-BE"/>
              </w:rPr>
              <w:t>en</w:t>
            </w:r>
            <w:r w:rsidRPr="003174D9">
              <w:rPr>
                <w:lang w:val="nl-BE"/>
              </w:rPr>
              <w:t xml:space="preserve"> PHP, mais aussi en termes de Magento et Drupal</w:t>
            </w:r>
            <w:r w:rsidR="007767C0" w:rsidRPr="003174D9">
              <w:rPr>
                <w:lang w:val="nl-BE"/>
              </w:rPr>
              <w:t>.</w:t>
            </w:r>
          </w:p>
          <w:p w:rsidR="009375FE" w:rsidRPr="003174D9" w:rsidRDefault="003174D9" w:rsidP="00E471AE">
            <w:pPr>
              <w:pStyle w:val="Dates"/>
            </w:pPr>
            <w:r w:rsidRPr="003174D9">
              <w:t>Vous pourriez trouver tout mes projets sur</w:t>
            </w:r>
            <w:r>
              <w:t xml:space="preserve"> </w:t>
            </w:r>
            <w:r w:rsidR="00364630" w:rsidRPr="00364630">
              <w:t>www.jesuisentraindecreerunportfolioenligne.be.</w:t>
            </w:r>
          </w:p>
          <w:p w:rsidR="009375FE" w:rsidRPr="003174D9" w:rsidRDefault="009375FE" w:rsidP="00E471AE">
            <w:pPr>
              <w:pStyle w:val="Dates"/>
              <w:rPr>
                <w:lang w:val="en-GB"/>
              </w:rPr>
            </w:pPr>
          </w:p>
          <w:p w:rsidR="009375FE" w:rsidRPr="000D3074" w:rsidRDefault="00C92E6F" w:rsidP="00E471AE">
            <w:pPr>
              <w:pStyle w:val="Dates"/>
            </w:pPr>
            <w:r w:rsidRPr="00C92E6F">
              <w:t>Motivé, j'</w:t>
            </w:r>
            <w:r w:rsidR="00AD4C1E">
              <w:t>é</w:t>
            </w:r>
            <w:r w:rsidRPr="00C92E6F">
              <w:t>spère bientôt pouvoir apporter ma collaboration. Je reste naturellement prêt à vous rencontrer pour vous fournir d'éventuelles informations complémentaires sur mes connaissances et mon expérience.</w:t>
            </w:r>
          </w:p>
          <w:p w:rsidR="00364630" w:rsidRDefault="00364630" w:rsidP="00E471AE">
            <w:pPr>
              <w:pStyle w:val="Dates"/>
              <w:rPr>
                <w:lang w:val="en-GB"/>
              </w:rPr>
            </w:pPr>
          </w:p>
          <w:p w:rsidR="00364630" w:rsidRDefault="00364630" w:rsidP="00E471AE">
            <w:pPr>
              <w:pStyle w:val="Dates"/>
              <w:rPr>
                <w:lang w:val="en-GB"/>
              </w:rPr>
            </w:pPr>
            <w:r w:rsidRPr="00364630">
              <w:rPr>
                <w:lang w:val="en-GB"/>
              </w:rPr>
              <w:t>Dans l’attente de votre réponse, je vous prie d’agréer, Madame, Monsieur, l’expression de ma considération respectueuse.</w:t>
            </w:r>
          </w:p>
          <w:p w:rsidR="00364630" w:rsidRDefault="00364630" w:rsidP="00E471AE">
            <w:pPr>
              <w:pStyle w:val="Dates"/>
              <w:rPr>
                <w:lang w:val="en-GB"/>
              </w:rPr>
            </w:pPr>
          </w:p>
          <w:p w:rsidR="00364630" w:rsidRDefault="00364630" w:rsidP="00E471AE">
            <w:pPr>
              <w:pStyle w:val="Dates"/>
              <w:rPr>
                <w:lang w:val="en-GB"/>
              </w:rPr>
            </w:pPr>
          </w:p>
          <w:p w:rsidR="00364630" w:rsidRDefault="00364630" w:rsidP="00E471AE">
            <w:pPr>
              <w:pStyle w:val="Dates"/>
              <w:rPr>
                <w:lang w:val="en-GB"/>
              </w:rPr>
            </w:pPr>
          </w:p>
          <w:p w:rsidR="00364630" w:rsidRPr="003174D9" w:rsidRDefault="00364630" w:rsidP="00E471AE">
            <w:pPr>
              <w:pStyle w:val="Dates"/>
              <w:rPr>
                <w:lang w:val="en-GB"/>
              </w:rPr>
            </w:pPr>
          </w:p>
          <w:p w:rsidR="00860D19" w:rsidRPr="003174D9" w:rsidRDefault="009375FE" w:rsidP="00E471AE">
            <w:pPr>
              <w:pStyle w:val="Dates"/>
              <w:rPr>
                <w:lang w:val="en-GB"/>
              </w:rPr>
            </w:pPr>
            <w:r w:rsidRPr="003174D9">
              <w:rPr>
                <w:lang w:val="en-GB"/>
              </w:rPr>
              <w:t>sincèrement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rHeight w:val="65"/>
          <w:tblCellSpacing w:w="0" w:type="dxa"/>
          <w:jc w:val="center"/>
        </w:trPr>
        <w:tc>
          <w:tcPr>
            <w:tcW w:w="3500" w:type="pct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  <w:tc>
          <w:tcPr>
            <w:tcW w:w="1500" w:type="pct"/>
            <w:shd w:val="clear" w:color="auto" w:fill="FFFFFF"/>
            <w:vAlign w:val="center"/>
            <w:hideMark/>
          </w:tcPr>
          <w:p w:rsidR="00860D19" w:rsidRPr="00E471AE" w:rsidRDefault="008404A7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Toon Van Dooren</w:t>
            </w:r>
          </w:p>
        </w:tc>
      </w:tr>
    </w:tbl>
    <w:p w:rsidR="00860D19" w:rsidRPr="00E471AE" w:rsidRDefault="00860D19" w:rsidP="00E471AE">
      <w:pPr>
        <w:pStyle w:val="Dates"/>
        <w:rPr>
          <w:lang w:val="en-GB"/>
        </w:rPr>
      </w:pP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82"/>
      </w:tblGrid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</w:t>
            </w:r>
          </w:p>
        </w:tc>
      </w:tr>
      <w:tr w:rsidR="00860D19" w:rsidRPr="00E471AE" w:rsidTr="0017130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60D19" w:rsidRPr="00E471AE" w:rsidRDefault="00860D19" w:rsidP="00E471AE">
            <w:pPr>
              <w:pStyle w:val="Dates"/>
              <w:rPr>
                <w:lang w:val="en-GB"/>
              </w:rPr>
            </w:pPr>
            <w:r w:rsidRPr="00E471AE">
              <w:rPr>
                <w:lang w:val="en-GB"/>
              </w:rPr>
              <w:t> Pièces jointes : Curriculum vitae</w:t>
            </w:r>
          </w:p>
        </w:tc>
      </w:tr>
    </w:tbl>
    <w:p w:rsidR="00434C15" w:rsidRDefault="00434C15">
      <w:r>
        <w:br w:type="page"/>
      </w: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82"/>
      </w:tblGrid>
      <w:tr w:rsidR="00860D19" w:rsidRPr="00074FF8" w:rsidTr="0017130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60D19" w:rsidRPr="00074FF8" w:rsidRDefault="00860D19" w:rsidP="00171307">
            <w:pPr>
              <w:rPr>
                <w:sz w:val="24"/>
                <w:szCs w:val="24"/>
                <w:lang w:eastAsia="nl-BE"/>
              </w:rPr>
            </w:pPr>
          </w:p>
        </w:tc>
      </w:tr>
    </w:tbl>
    <w:p w:rsidR="00860D19" w:rsidRDefault="00860D19"/>
    <w:tbl>
      <w:tblPr>
        <w:tblW w:w="0" w:type="auto"/>
        <w:tblCellMar>
          <w:left w:w="115" w:type="dxa"/>
          <w:right w:w="115" w:type="dxa"/>
        </w:tblCellMar>
        <w:tblLook w:val="0000"/>
      </w:tblPr>
      <w:tblGrid>
        <w:gridCol w:w="4046"/>
        <w:gridCol w:w="2572"/>
        <w:gridCol w:w="3128"/>
        <w:gridCol w:w="236"/>
      </w:tblGrid>
      <w:tr w:rsidR="0092764E" w:rsidRPr="003F2093" w:rsidTr="0092764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0" w:type="auto"/>
            <w:gridSpan w:val="3"/>
          </w:tcPr>
          <w:p w:rsidR="0092764E" w:rsidRPr="003F2093" w:rsidRDefault="0092764E" w:rsidP="004C7DC0">
            <w:pPr>
              <w:pStyle w:val="StyleContactInfo"/>
              <w:rPr>
                <w:lang w:val="nl-BE"/>
              </w:rPr>
            </w:pPr>
            <w:r w:rsidRPr="003F2093">
              <w:rPr>
                <w:lang w:val="nl-BE"/>
              </w:rPr>
              <w:t>Weiveld 17, 9255 Buggenhout</w:t>
            </w:r>
            <w:r>
              <w:rPr>
                <w:lang w:val="en-GB"/>
              </w:rPr>
              <w:sym w:font="Symbol" w:char="F0B7"/>
            </w:r>
            <w:r w:rsidRPr="003F2093">
              <w:rPr>
                <w:lang w:val="nl-BE"/>
              </w:rPr>
              <w:t>0477/17.88.82</w:t>
            </w:r>
            <w:r>
              <w:rPr>
                <w:lang w:val="en-GB"/>
              </w:rPr>
              <w:sym w:font="Symbol" w:char="F0B7"/>
            </w:r>
            <w:r w:rsidRPr="003F2093">
              <w:rPr>
                <w:lang w:val="nl-BE"/>
              </w:rPr>
              <w:t>toon_vd@live.com</w:t>
            </w:r>
          </w:p>
        </w:tc>
        <w:tc>
          <w:tcPr>
            <w:tcW w:w="0" w:type="auto"/>
          </w:tcPr>
          <w:p w:rsidR="0092764E" w:rsidRPr="003F2093" w:rsidRDefault="0092764E" w:rsidP="004C7DC0">
            <w:pPr>
              <w:pStyle w:val="StyleContactInfo"/>
              <w:rPr>
                <w:lang w:val="nl-BE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0" w:type="auto"/>
            <w:gridSpan w:val="3"/>
          </w:tcPr>
          <w:p w:rsidR="0092764E" w:rsidRDefault="0092764E">
            <w:pPr>
              <w:pStyle w:val="YourName"/>
              <w:rPr>
                <w:lang w:val="en-GB"/>
              </w:rPr>
            </w:pPr>
            <w:r>
              <w:rPr>
                <w:lang w:val="en-GB"/>
              </w:rPr>
              <w:t>Toon Van Dooren</w:t>
            </w:r>
          </w:p>
        </w:tc>
        <w:tc>
          <w:tcPr>
            <w:tcW w:w="0" w:type="auto"/>
          </w:tcPr>
          <w:p w:rsidR="0092764E" w:rsidRDefault="0092764E">
            <w:pPr>
              <w:pStyle w:val="YourName"/>
              <w:rPr>
                <w:lang w:val="en-GB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3"/>
            <w:tcBorders>
              <w:bottom w:val="single" w:sz="12" w:space="0" w:color="auto"/>
            </w:tcBorders>
          </w:tcPr>
          <w:p w:rsidR="0092764E" w:rsidRDefault="0092764E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Motivation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92764E" w:rsidRDefault="0092764E">
            <w:pPr>
              <w:pStyle w:val="Heading1"/>
              <w:rPr>
                <w:lang w:val="en-GB"/>
              </w:rPr>
            </w:pPr>
          </w:p>
        </w:tc>
      </w:tr>
      <w:tr w:rsidR="0092764E" w:rsidRPr="00EB47C2" w:rsidTr="0092764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3"/>
            <w:tcBorders>
              <w:top w:val="single" w:sz="12" w:space="0" w:color="auto"/>
            </w:tcBorders>
          </w:tcPr>
          <w:p w:rsidR="0092764E" w:rsidRPr="00AA21E9" w:rsidRDefault="000721B6" w:rsidP="00DA094C">
            <w:pPr>
              <w:pStyle w:val="BodyText1"/>
              <w:rPr>
                <w:i/>
                <w:lang w:val="nl-BE"/>
              </w:rPr>
            </w:pPr>
            <w:r>
              <w:rPr>
                <w:i/>
                <w:lang w:val="nl-BE"/>
              </w:rPr>
              <w:t>“</w:t>
            </w:r>
            <w:r w:rsidR="0092764E" w:rsidRPr="00AA21E9">
              <w:rPr>
                <w:i/>
                <w:lang w:val="nl-BE"/>
              </w:rPr>
              <w:t xml:space="preserve">Programmeur </w:t>
            </w:r>
            <w:r w:rsidR="0092764E">
              <w:rPr>
                <w:i/>
                <w:lang w:val="nl-BE"/>
              </w:rPr>
              <w:t xml:space="preserve">trés </w:t>
            </w:r>
            <w:r w:rsidR="0092764E" w:rsidRPr="00AA21E9">
              <w:rPr>
                <w:i/>
                <w:lang w:val="nl-BE"/>
              </w:rPr>
              <w:t>int</w:t>
            </w:r>
            <w:r w:rsidR="0092764E">
              <w:rPr>
                <w:i/>
                <w:lang w:val="nl-BE"/>
              </w:rPr>
              <w:t>e</w:t>
            </w:r>
            <w:r w:rsidR="0092764E" w:rsidRPr="00AA21E9">
              <w:rPr>
                <w:i/>
                <w:lang w:val="nl-BE"/>
              </w:rPr>
              <w:t xml:space="preserve">ressé en des nouvelles dans les </w:t>
            </w:r>
            <w:r w:rsidR="0092764E" w:rsidRPr="006E2BB2">
              <w:rPr>
                <w:i/>
                <w:lang w:val="nl-BE"/>
              </w:rPr>
              <w:t>langages de programmation</w:t>
            </w:r>
            <w:r w:rsidR="0092764E">
              <w:rPr>
                <w:i/>
                <w:lang w:val="nl-BE"/>
              </w:rPr>
              <w:t xml:space="preserve"> </w:t>
            </w:r>
            <w:r w:rsidR="0092764E" w:rsidRPr="00AA21E9">
              <w:rPr>
                <w:i/>
                <w:lang w:val="nl-BE"/>
              </w:rPr>
              <w:t xml:space="preserve">et implementation de </w:t>
            </w:r>
            <w:r w:rsidR="0092764E">
              <w:rPr>
                <w:i/>
                <w:lang w:val="nl-BE"/>
              </w:rPr>
              <w:t>social media</w:t>
            </w:r>
            <w:r w:rsidR="0092764E" w:rsidRPr="00AA21E9">
              <w:rPr>
                <w:i/>
                <w:lang w:val="nl-BE"/>
              </w:rPr>
              <w:t>.</w:t>
            </w:r>
            <w:r>
              <w:rPr>
                <w:i/>
                <w:lang w:val="nl-BE"/>
              </w:rPr>
              <w:t>”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2764E" w:rsidRPr="00AA21E9" w:rsidRDefault="0092764E" w:rsidP="00DA094C">
            <w:pPr>
              <w:pStyle w:val="BodyText1"/>
              <w:rPr>
                <w:i/>
                <w:lang w:val="nl-BE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3"/>
            <w:tcBorders>
              <w:bottom w:val="single" w:sz="12" w:space="0" w:color="auto"/>
            </w:tcBorders>
          </w:tcPr>
          <w:p w:rsidR="0092764E" w:rsidRDefault="0092764E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Formation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92764E" w:rsidRDefault="0092764E">
            <w:pPr>
              <w:pStyle w:val="Heading1"/>
              <w:rPr>
                <w:lang w:val="en-GB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0" w:type="auto"/>
            <w:gridSpan w:val="3"/>
            <w:tcBorders>
              <w:top w:val="single" w:sz="12" w:space="0" w:color="auto"/>
            </w:tcBorders>
          </w:tcPr>
          <w:p w:rsidR="0092764E" w:rsidRPr="00323FC6" w:rsidRDefault="0092764E" w:rsidP="00B30717">
            <w:pPr>
              <w:pStyle w:val="Dates1"/>
              <w:rPr>
                <w:rStyle w:val="apple-style-span"/>
                <w:rFonts w:ascii="Arial" w:hAnsi="Arial" w:cs="Arial"/>
                <w:color w:val="333333"/>
                <w:szCs w:val="22"/>
                <w:shd w:val="clear" w:color="auto" w:fill="F5F5F5"/>
                <w:lang w:val="nl-BE"/>
              </w:rPr>
            </w:pPr>
            <w:r w:rsidRPr="00323FC6">
              <w:rPr>
                <w:rStyle w:val="apple-style-span"/>
                <w:rFonts w:ascii="Arial" w:hAnsi="Arial" w:cs="Arial"/>
                <w:color w:val="333333"/>
                <w:shd w:val="clear" w:color="auto" w:fill="F5F5F5"/>
                <w:lang w:val="nl-BE"/>
              </w:rPr>
              <w:t>Haute école de Lessius à Malines</w:t>
            </w:r>
          </w:p>
          <w:p w:rsidR="0092764E" w:rsidRPr="00E97332" w:rsidRDefault="0092764E" w:rsidP="00E97332">
            <w:pPr>
              <w:pStyle w:val="BulletedList"/>
              <w:rPr>
                <w:lang w:val="en-GB"/>
              </w:rPr>
            </w:pPr>
            <w:r>
              <w:rPr>
                <w:lang w:val="en-GB"/>
              </w:rPr>
              <w:t>Baccalauréat gestion d’informatique-</w:t>
            </w:r>
            <w:r w:rsidRPr="00E97332">
              <w:rPr>
                <w:lang w:val="en-GB"/>
              </w:rPr>
              <w:t>multimedia</w:t>
            </w:r>
            <w:r>
              <w:rPr>
                <w:lang w:val="en-GB"/>
              </w:rPr>
              <w:t xml:space="preserve"> (2007 - 2012)</w:t>
            </w:r>
          </w:p>
          <w:p w:rsidR="0092764E" w:rsidRPr="00E97332" w:rsidRDefault="0092764E" w:rsidP="00E97332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2764E" w:rsidRPr="00323FC6" w:rsidRDefault="0092764E" w:rsidP="00B30717">
            <w:pPr>
              <w:pStyle w:val="Dates1"/>
              <w:rPr>
                <w:rStyle w:val="apple-style-span"/>
                <w:rFonts w:ascii="Arial" w:hAnsi="Arial" w:cs="Arial"/>
                <w:color w:val="333333"/>
                <w:shd w:val="clear" w:color="auto" w:fill="F5F5F5"/>
                <w:lang w:val="nl-BE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0" w:type="auto"/>
            <w:gridSpan w:val="3"/>
            <w:tcBorders>
              <w:bottom w:val="single" w:sz="2" w:space="0" w:color="808080"/>
            </w:tcBorders>
          </w:tcPr>
          <w:p w:rsidR="0092764E" w:rsidRDefault="0092764E">
            <w:pPr>
              <w:pStyle w:val="Heading2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2" w:space="0" w:color="808080"/>
            </w:tcBorders>
          </w:tcPr>
          <w:p w:rsidR="0092764E" w:rsidRDefault="0092764E">
            <w:pPr>
              <w:pStyle w:val="Heading2"/>
              <w:rPr>
                <w:lang w:val="en-GB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0" w:type="auto"/>
            <w:gridSpan w:val="3"/>
          </w:tcPr>
          <w:p w:rsidR="0092764E" w:rsidRDefault="0092764E" w:rsidP="00B30717">
            <w:pPr>
              <w:pStyle w:val="Dates1"/>
              <w:rPr>
                <w:lang w:val="en-GB"/>
              </w:rPr>
            </w:pPr>
            <w:r w:rsidRPr="00B30717">
              <w:rPr>
                <w:rStyle w:val="apple-style-span"/>
                <w:rFonts w:ascii="Arial" w:hAnsi="Arial" w:cs="Arial"/>
                <w:color w:val="333333"/>
                <w:szCs w:val="22"/>
                <w:shd w:val="clear" w:color="auto" w:fill="F5F5F5"/>
              </w:rPr>
              <w:t>Hogent</w:t>
            </w:r>
          </w:p>
          <w:p w:rsidR="0092764E" w:rsidRPr="00543AA2" w:rsidRDefault="0092764E" w:rsidP="002703D6">
            <w:pPr>
              <w:pStyle w:val="BulletedList"/>
              <w:rPr>
                <w:lang w:val="en-GB"/>
              </w:rPr>
            </w:pPr>
            <w:r>
              <w:rPr>
                <w:lang w:val="en-GB"/>
              </w:rPr>
              <w:t>Gestion d’informatique (2006-2007)</w:t>
            </w:r>
          </w:p>
        </w:tc>
        <w:tc>
          <w:tcPr>
            <w:tcW w:w="0" w:type="auto"/>
          </w:tcPr>
          <w:p w:rsidR="0092764E" w:rsidRPr="00B30717" w:rsidRDefault="0092764E" w:rsidP="00B30717">
            <w:pPr>
              <w:pStyle w:val="Dates1"/>
              <w:rPr>
                <w:rStyle w:val="apple-style-span"/>
                <w:rFonts w:ascii="Arial" w:hAnsi="Arial" w:cs="Arial"/>
                <w:color w:val="333333"/>
                <w:szCs w:val="22"/>
                <w:shd w:val="clear" w:color="auto" w:fill="F5F5F5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0" w:type="auto"/>
            <w:gridSpan w:val="3"/>
            <w:tcBorders>
              <w:bottom w:val="single" w:sz="2" w:space="0" w:color="808080"/>
            </w:tcBorders>
          </w:tcPr>
          <w:p w:rsidR="0092764E" w:rsidRDefault="0092764E">
            <w:pPr>
              <w:pStyle w:val="Heading2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2" w:space="0" w:color="808080"/>
            </w:tcBorders>
          </w:tcPr>
          <w:p w:rsidR="0092764E" w:rsidRDefault="0092764E">
            <w:pPr>
              <w:pStyle w:val="Heading2"/>
              <w:rPr>
                <w:lang w:val="en-GB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0" w:type="auto"/>
            <w:gridSpan w:val="3"/>
          </w:tcPr>
          <w:p w:rsidR="0092764E" w:rsidRPr="00B30717" w:rsidRDefault="0092764E" w:rsidP="00B30717">
            <w:pPr>
              <w:pStyle w:val="Dates1"/>
              <w:rPr>
                <w:rStyle w:val="apple-style-span"/>
                <w:rFonts w:ascii="Arial" w:hAnsi="Arial" w:cs="Arial"/>
                <w:color w:val="333333"/>
                <w:szCs w:val="22"/>
                <w:shd w:val="clear" w:color="auto" w:fill="F5F5F5"/>
              </w:rPr>
            </w:pPr>
            <w:r w:rsidRPr="00B30717">
              <w:rPr>
                <w:rStyle w:val="apple-style-span"/>
                <w:rFonts w:ascii="Arial" w:hAnsi="Arial" w:cs="Arial"/>
                <w:color w:val="333333"/>
                <w:szCs w:val="22"/>
                <w:shd w:val="clear" w:color="auto" w:fill="F5F5F5"/>
              </w:rPr>
              <w:t>VHTI Termonde</w:t>
            </w:r>
          </w:p>
          <w:p w:rsidR="0092764E" w:rsidRPr="00543AA2" w:rsidRDefault="0092764E" w:rsidP="002703D6">
            <w:pPr>
              <w:pStyle w:val="BulletedList"/>
              <w:rPr>
                <w:lang w:val="en-GB"/>
              </w:rPr>
            </w:pPr>
            <w:r w:rsidRPr="00B30717">
              <w:rPr>
                <w:lang w:val="en-GB"/>
              </w:rPr>
              <w:t>Secrétariat</w:t>
            </w:r>
            <w:r>
              <w:rPr>
                <w:lang w:val="en-GB"/>
              </w:rPr>
              <w:t xml:space="preserve"> et langues (200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-200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)</w:t>
            </w:r>
          </w:p>
        </w:tc>
        <w:tc>
          <w:tcPr>
            <w:tcW w:w="0" w:type="auto"/>
          </w:tcPr>
          <w:p w:rsidR="0092764E" w:rsidRPr="00B30717" w:rsidRDefault="0092764E" w:rsidP="00B30717">
            <w:pPr>
              <w:pStyle w:val="Dates1"/>
              <w:rPr>
                <w:rStyle w:val="apple-style-span"/>
                <w:rFonts w:ascii="Arial" w:hAnsi="Arial" w:cs="Arial"/>
                <w:color w:val="333333"/>
                <w:szCs w:val="22"/>
                <w:shd w:val="clear" w:color="auto" w:fill="F5F5F5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0" w:type="auto"/>
            <w:gridSpan w:val="3"/>
            <w:tcBorders>
              <w:bottom w:val="single" w:sz="2" w:space="0" w:color="808080"/>
            </w:tcBorders>
          </w:tcPr>
          <w:p w:rsidR="0092764E" w:rsidRDefault="0092764E">
            <w:pPr>
              <w:pStyle w:val="Heading2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2" w:space="0" w:color="808080"/>
            </w:tcBorders>
          </w:tcPr>
          <w:p w:rsidR="0092764E" w:rsidRDefault="0092764E">
            <w:pPr>
              <w:pStyle w:val="Heading2"/>
              <w:rPr>
                <w:lang w:val="en-GB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0" w:type="auto"/>
            <w:gridSpan w:val="3"/>
          </w:tcPr>
          <w:p w:rsidR="0092764E" w:rsidRPr="00B30717" w:rsidRDefault="0092764E" w:rsidP="00B30717">
            <w:pPr>
              <w:pStyle w:val="Dates1"/>
              <w:rPr>
                <w:rStyle w:val="apple-style-span"/>
                <w:rFonts w:ascii="Arial" w:hAnsi="Arial" w:cs="Arial"/>
                <w:color w:val="333333"/>
                <w:szCs w:val="22"/>
                <w:shd w:val="clear" w:color="auto" w:fill="F5F5F5"/>
              </w:rPr>
            </w:pPr>
            <w:r w:rsidRPr="00B30717">
              <w:rPr>
                <w:rStyle w:val="apple-style-span"/>
                <w:rFonts w:ascii="Arial" w:hAnsi="Arial" w:cs="Arial"/>
                <w:color w:val="333333"/>
                <w:szCs w:val="22"/>
                <w:shd w:val="clear" w:color="auto" w:fill="F5F5F5"/>
              </w:rPr>
              <w:t>Sint-Vincentius Buggenhout</w:t>
            </w:r>
          </w:p>
          <w:p w:rsidR="0092764E" w:rsidRDefault="0092764E">
            <w:pPr>
              <w:pStyle w:val="BulletedList"/>
              <w:rPr>
                <w:lang w:val="en-GB"/>
              </w:rPr>
            </w:pPr>
            <w:r>
              <w:rPr>
                <w:lang w:val="en-GB"/>
              </w:rPr>
              <w:t>Langues Modernes (1999-2002)</w:t>
            </w:r>
          </w:p>
          <w:p w:rsidR="0092764E" w:rsidRDefault="0092764E" w:rsidP="00DA094C">
            <w:pPr>
              <w:pStyle w:val="BulletedList"/>
              <w:numPr>
                <w:ilvl w:val="0"/>
                <w:numId w:val="0"/>
              </w:numPr>
              <w:rPr>
                <w:lang w:val="en-GB"/>
              </w:rPr>
            </w:pPr>
          </w:p>
        </w:tc>
        <w:tc>
          <w:tcPr>
            <w:tcW w:w="0" w:type="auto"/>
          </w:tcPr>
          <w:p w:rsidR="0092764E" w:rsidRPr="00B30717" w:rsidRDefault="0092764E" w:rsidP="00B30717">
            <w:pPr>
              <w:pStyle w:val="Dates1"/>
              <w:rPr>
                <w:rStyle w:val="apple-style-span"/>
                <w:rFonts w:ascii="Arial" w:hAnsi="Arial" w:cs="Arial"/>
                <w:color w:val="333333"/>
                <w:szCs w:val="22"/>
                <w:shd w:val="clear" w:color="auto" w:fill="F5F5F5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0" w:type="auto"/>
            <w:gridSpan w:val="3"/>
            <w:tcBorders>
              <w:bottom w:val="single" w:sz="12" w:space="0" w:color="auto"/>
            </w:tcBorders>
          </w:tcPr>
          <w:p w:rsidR="0092764E" w:rsidRDefault="0092764E" w:rsidP="006E2BB2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5804E7">
              <w:rPr>
                <w:lang w:val="en-GB"/>
              </w:rPr>
              <w:t xml:space="preserve">ompétences </w:t>
            </w:r>
            <w:r>
              <w:rPr>
                <w:lang w:val="en-GB"/>
              </w:rPr>
              <w:t>Informatiques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92764E" w:rsidRDefault="0092764E" w:rsidP="006E2BB2">
            <w:pPr>
              <w:pStyle w:val="Heading1"/>
              <w:rPr>
                <w:lang w:val="en-GB"/>
              </w:rPr>
            </w:pPr>
          </w:p>
        </w:tc>
      </w:tr>
      <w:tr w:rsidR="00480610" w:rsidRPr="00ED6644" w:rsidTr="0092764E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</w:tcPr>
          <w:p w:rsidR="0092764E" w:rsidRPr="00ED6644" w:rsidRDefault="0092764E">
            <w:pPr>
              <w:pStyle w:val="Dates1"/>
              <w:rPr>
                <w:u w:val="single"/>
                <w:lang w:val="en-GB"/>
              </w:rPr>
            </w:pPr>
            <w:r w:rsidRPr="00ED6644"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  <w:t>Langages de programmation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2764E" w:rsidRPr="00ED6644" w:rsidRDefault="0092764E" w:rsidP="00DA50EA">
            <w:pPr>
              <w:pStyle w:val="Dates1"/>
              <w:jc w:val="center"/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</w:pPr>
            <w:r w:rsidRPr="00ED6644"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  <w:t>Langages de script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2764E" w:rsidRPr="00ED6644" w:rsidRDefault="0092764E" w:rsidP="00171307">
            <w:pPr>
              <w:pStyle w:val="Dates1"/>
              <w:jc w:val="center"/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</w:pPr>
            <w:r w:rsidRPr="00ED6644"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  <w:t>Logiciels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2764E" w:rsidRPr="00ED6644" w:rsidRDefault="0092764E" w:rsidP="00171307">
            <w:pPr>
              <w:pStyle w:val="Dates1"/>
              <w:jc w:val="center"/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</w:pPr>
          </w:p>
        </w:tc>
      </w:tr>
      <w:tr w:rsidR="00480610" w:rsidTr="0092764E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</w:tcBorders>
          </w:tcPr>
          <w:p w:rsidR="0092764E" w:rsidRDefault="0092764E">
            <w:pPr>
              <w:pStyle w:val="Dates"/>
              <w:rPr>
                <w:lang w:val="en-GB"/>
              </w:rPr>
            </w:pPr>
            <w:r>
              <w:rPr>
                <w:lang w:val="en-GB"/>
              </w:rPr>
              <w:t>Php</w:t>
            </w:r>
          </w:p>
        </w:tc>
        <w:tc>
          <w:tcPr>
            <w:tcW w:w="0" w:type="auto"/>
            <w:tcBorders>
              <w:top w:val="nil"/>
            </w:tcBorders>
          </w:tcPr>
          <w:p w:rsidR="0092764E" w:rsidRDefault="0092764E" w:rsidP="007875E4">
            <w:pPr>
              <w:pStyle w:val="JobTitleDegree"/>
              <w:rPr>
                <w:lang w:val="en-GB"/>
              </w:rPr>
            </w:pPr>
            <w:r w:rsidRPr="00ED6644">
              <w:rPr>
                <w:lang w:val="en-GB"/>
              </w:rPr>
              <w:t>H</w:t>
            </w:r>
            <w:r w:rsidR="007875E4">
              <w:rPr>
                <w:lang w:val="en-GB"/>
              </w:rPr>
              <w:t>tml</w:t>
            </w:r>
            <w:r w:rsidRPr="00ED6644">
              <w:rPr>
                <w:lang w:val="en-GB"/>
              </w:rPr>
              <w:t xml:space="preserve"> , XH</w:t>
            </w:r>
            <w:r w:rsidR="007875E4">
              <w:rPr>
                <w:lang w:val="en-GB"/>
              </w:rPr>
              <w:t>tml</w:t>
            </w:r>
          </w:p>
        </w:tc>
        <w:tc>
          <w:tcPr>
            <w:tcW w:w="0" w:type="auto"/>
            <w:tcBorders>
              <w:top w:val="nil"/>
            </w:tcBorders>
          </w:tcPr>
          <w:p w:rsidR="0092764E" w:rsidRDefault="0092764E" w:rsidP="00171307">
            <w:pPr>
              <w:pStyle w:val="JobTitleDegree"/>
              <w:rPr>
                <w:lang w:val="en-GB"/>
              </w:rPr>
            </w:pPr>
            <w:r w:rsidRPr="00DA50EA">
              <w:rPr>
                <w:lang w:val="en-GB"/>
              </w:rPr>
              <w:t>Windows 7</w:t>
            </w:r>
          </w:p>
        </w:tc>
        <w:tc>
          <w:tcPr>
            <w:tcW w:w="0" w:type="auto"/>
            <w:tcBorders>
              <w:top w:val="nil"/>
            </w:tcBorders>
          </w:tcPr>
          <w:p w:rsidR="0092764E" w:rsidRPr="00DA50EA" w:rsidRDefault="0092764E" w:rsidP="00171307">
            <w:pPr>
              <w:pStyle w:val="JobTitleDegree"/>
              <w:rPr>
                <w:lang w:val="en-GB"/>
              </w:rPr>
            </w:pPr>
          </w:p>
        </w:tc>
      </w:tr>
      <w:tr w:rsidR="00480610" w:rsidTr="0092764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0" w:type="auto"/>
            <w:tcBorders>
              <w:top w:val="nil"/>
            </w:tcBorders>
          </w:tcPr>
          <w:p w:rsidR="0092764E" w:rsidRDefault="0092764E">
            <w:pPr>
              <w:pStyle w:val="Dates"/>
              <w:rPr>
                <w:lang w:val="en-GB"/>
              </w:rPr>
            </w:pPr>
            <w:r>
              <w:rPr>
                <w:lang w:val="en-GB"/>
              </w:rPr>
              <w:t>Mysql</w:t>
            </w:r>
          </w:p>
        </w:tc>
        <w:tc>
          <w:tcPr>
            <w:tcW w:w="0" w:type="auto"/>
            <w:tcBorders>
              <w:top w:val="nil"/>
            </w:tcBorders>
          </w:tcPr>
          <w:p w:rsidR="0092764E" w:rsidRDefault="0092764E" w:rsidP="007875E4">
            <w:pPr>
              <w:pStyle w:val="JobTitleDegree"/>
              <w:rPr>
                <w:lang w:val="en-GB"/>
              </w:rPr>
            </w:pPr>
            <w:r w:rsidRPr="00CF4866">
              <w:rPr>
                <w:lang w:val="en-GB"/>
              </w:rPr>
              <w:t>C</w:t>
            </w:r>
            <w:r w:rsidR="007875E4">
              <w:rPr>
                <w:lang w:val="en-GB"/>
              </w:rPr>
              <w:t>ss</w:t>
            </w:r>
          </w:p>
        </w:tc>
        <w:tc>
          <w:tcPr>
            <w:tcW w:w="0" w:type="auto"/>
            <w:tcBorders>
              <w:top w:val="nil"/>
            </w:tcBorders>
          </w:tcPr>
          <w:p w:rsidR="0092764E" w:rsidRDefault="0092764E" w:rsidP="00171307">
            <w:pPr>
              <w:pStyle w:val="JobTitleDegree"/>
              <w:rPr>
                <w:lang w:val="en-GB"/>
              </w:rPr>
            </w:pPr>
            <w:r w:rsidRPr="00DA50EA">
              <w:rPr>
                <w:lang w:val="en-GB"/>
              </w:rPr>
              <w:t>Windows XP</w:t>
            </w:r>
          </w:p>
        </w:tc>
        <w:tc>
          <w:tcPr>
            <w:tcW w:w="0" w:type="auto"/>
            <w:tcBorders>
              <w:top w:val="nil"/>
            </w:tcBorders>
          </w:tcPr>
          <w:p w:rsidR="0092764E" w:rsidRPr="00DA50EA" w:rsidRDefault="0092764E" w:rsidP="00171307">
            <w:pPr>
              <w:pStyle w:val="JobTitleDegree"/>
              <w:rPr>
                <w:lang w:val="en-GB"/>
              </w:rPr>
            </w:pPr>
          </w:p>
        </w:tc>
      </w:tr>
      <w:tr w:rsidR="00480610" w:rsidTr="0092764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0" w:type="auto"/>
            <w:tcBorders>
              <w:top w:val="nil"/>
            </w:tcBorders>
          </w:tcPr>
          <w:p w:rsidR="0092764E" w:rsidRDefault="0092764E">
            <w:pPr>
              <w:pStyle w:val="Dates"/>
              <w:rPr>
                <w:lang w:val="en-GB"/>
              </w:rPr>
            </w:pPr>
            <w:r w:rsidRPr="00323FC6">
              <w:rPr>
                <w:lang w:val="en-GB"/>
              </w:rPr>
              <w:t>Java</w:t>
            </w:r>
          </w:p>
          <w:p w:rsidR="0092764E" w:rsidRDefault="0092764E">
            <w:pPr>
              <w:pStyle w:val="Dates"/>
              <w:rPr>
                <w:lang w:val="en-GB"/>
              </w:rPr>
            </w:pPr>
            <w:r>
              <w:rPr>
                <w:lang w:val="en-GB"/>
              </w:rPr>
              <w:t>Objective C</w:t>
            </w:r>
          </w:p>
          <w:p w:rsidR="0092764E" w:rsidRDefault="0092764E" w:rsidP="00A225FD">
            <w:pPr>
              <w:pStyle w:val="Dates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F45F7C">
              <w:rPr>
                <w:lang w:val="en-GB"/>
              </w:rPr>
              <w:t>sp</w:t>
            </w:r>
            <w:r>
              <w:rPr>
                <w:lang w:val="en-GB"/>
              </w:rPr>
              <w:t xml:space="preserve"> (C#)</w:t>
            </w:r>
          </w:p>
          <w:p w:rsidR="00CB40EE" w:rsidRDefault="00CB40EE" w:rsidP="00A225FD">
            <w:pPr>
              <w:pStyle w:val="Dates"/>
              <w:rPr>
                <w:lang w:val="en-GB"/>
              </w:rPr>
            </w:pPr>
            <w:r>
              <w:rPr>
                <w:lang w:val="en-GB"/>
              </w:rPr>
              <w:t>Magento API</w:t>
            </w:r>
          </w:p>
        </w:tc>
        <w:tc>
          <w:tcPr>
            <w:tcW w:w="0" w:type="auto"/>
            <w:tcBorders>
              <w:top w:val="nil"/>
            </w:tcBorders>
          </w:tcPr>
          <w:p w:rsidR="0092764E" w:rsidRDefault="0092764E">
            <w:pPr>
              <w:pStyle w:val="JobTitleDegree"/>
              <w:rPr>
                <w:lang w:val="en-GB"/>
              </w:rPr>
            </w:pPr>
            <w:r w:rsidRPr="00CF4866">
              <w:rPr>
                <w:lang w:val="en-GB"/>
              </w:rPr>
              <w:t>Actionscript 3.0</w:t>
            </w:r>
          </w:p>
          <w:p w:rsidR="0092764E" w:rsidRDefault="0092764E">
            <w:pPr>
              <w:pStyle w:val="JobTitleDegree"/>
              <w:rPr>
                <w:lang w:val="en-GB"/>
              </w:rPr>
            </w:pPr>
            <w:r w:rsidRPr="00CF4866">
              <w:rPr>
                <w:lang w:val="en-GB"/>
              </w:rPr>
              <w:t>Javascript</w:t>
            </w:r>
          </w:p>
          <w:p w:rsidR="0092764E" w:rsidRDefault="0092764E">
            <w:pPr>
              <w:pStyle w:val="JobTitleDegree"/>
              <w:rPr>
                <w:lang w:val="en-GB"/>
              </w:rPr>
            </w:pPr>
            <w:r w:rsidRPr="00CF4866">
              <w:rPr>
                <w:lang w:val="en-GB"/>
              </w:rPr>
              <w:t>Jquery</w:t>
            </w:r>
          </w:p>
          <w:p w:rsidR="0092764E" w:rsidRDefault="0092764E">
            <w:pPr>
              <w:pStyle w:val="JobTitleDegree"/>
              <w:rPr>
                <w:lang w:val="en-GB"/>
              </w:rPr>
            </w:pPr>
            <w:r w:rsidRPr="00CF4866">
              <w:rPr>
                <w:lang w:val="en-GB"/>
              </w:rPr>
              <w:t>Ajax</w:t>
            </w:r>
          </w:p>
          <w:p w:rsidR="0092764E" w:rsidRDefault="0092764E" w:rsidP="007875E4">
            <w:pPr>
              <w:pStyle w:val="JobTitleDegree"/>
              <w:rPr>
                <w:lang w:val="en-GB"/>
              </w:rPr>
            </w:pPr>
            <w:r>
              <w:rPr>
                <w:lang w:val="en-GB"/>
              </w:rPr>
              <w:t>J</w:t>
            </w:r>
            <w:r w:rsidR="007875E4">
              <w:rPr>
                <w:lang w:val="en-GB"/>
              </w:rPr>
              <w:t>son</w:t>
            </w:r>
          </w:p>
        </w:tc>
        <w:tc>
          <w:tcPr>
            <w:tcW w:w="0" w:type="auto"/>
            <w:tcBorders>
              <w:top w:val="nil"/>
            </w:tcBorders>
          </w:tcPr>
          <w:p w:rsidR="0092764E" w:rsidRDefault="0092764E" w:rsidP="00171307">
            <w:pPr>
              <w:pStyle w:val="JobTitleDegree"/>
              <w:rPr>
                <w:lang w:val="en-GB"/>
              </w:rPr>
            </w:pPr>
            <w:r>
              <w:rPr>
                <w:lang w:val="en-GB"/>
              </w:rPr>
              <w:t>CentOS</w:t>
            </w:r>
          </w:p>
          <w:p w:rsidR="0092764E" w:rsidRDefault="0092764E" w:rsidP="00171307">
            <w:pPr>
              <w:pStyle w:val="JobTitleDegree"/>
              <w:rPr>
                <w:lang w:val="en-GB"/>
              </w:rPr>
            </w:pPr>
            <w:r>
              <w:rPr>
                <w:lang w:val="en-GB"/>
              </w:rPr>
              <w:t>Ubuntu</w:t>
            </w:r>
          </w:p>
          <w:p w:rsidR="0092764E" w:rsidRDefault="0092764E" w:rsidP="00171307">
            <w:pPr>
              <w:pStyle w:val="JobTitleDegree"/>
              <w:rPr>
                <w:lang w:val="en-GB"/>
              </w:rPr>
            </w:pPr>
            <w:r w:rsidRPr="00DA50EA">
              <w:rPr>
                <w:lang w:val="en-GB"/>
              </w:rPr>
              <w:t>Adobe Photoshop</w:t>
            </w:r>
          </w:p>
          <w:p w:rsidR="0092764E" w:rsidRDefault="0092764E" w:rsidP="00171307">
            <w:pPr>
              <w:pStyle w:val="JobTitleDegree"/>
              <w:rPr>
                <w:lang w:val="en-GB"/>
              </w:rPr>
            </w:pPr>
            <w:r w:rsidRPr="00DA50EA">
              <w:rPr>
                <w:lang w:val="en-GB"/>
              </w:rPr>
              <w:t>Adobe Illustator</w:t>
            </w:r>
          </w:p>
          <w:p w:rsidR="0092764E" w:rsidRDefault="0092764E" w:rsidP="00171307">
            <w:pPr>
              <w:pStyle w:val="JobTitleDegree"/>
              <w:rPr>
                <w:lang w:val="en-GB"/>
              </w:rPr>
            </w:pPr>
            <w:r>
              <w:rPr>
                <w:lang w:val="en-GB"/>
              </w:rPr>
              <w:t>Adobe Dreamweaver</w:t>
            </w:r>
          </w:p>
          <w:p w:rsidR="0092764E" w:rsidRDefault="0092764E" w:rsidP="00171307">
            <w:pPr>
              <w:pStyle w:val="JobTitleDegree"/>
              <w:rPr>
                <w:lang w:val="en-GB"/>
              </w:rPr>
            </w:pPr>
            <w:r>
              <w:rPr>
                <w:lang w:val="en-GB"/>
              </w:rPr>
              <w:t>Adobe Flash</w:t>
            </w:r>
          </w:p>
          <w:p w:rsidR="0092764E" w:rsidRDefault="0092764E" w:rsidP="00171307">
            <w:pPr>
              <w:pStyle w:val="JobTitleDegree"/>
              <w:rPr>
                <w:lang w:val="en-GB"/>
              </w:rPr>
            </w:pPr>
            <w:r>
              <w:rPr>
                <w:lang w:val="en-GB"/>
              </w:rPr>
              <w:t>Microsoft Office XP-2007</w:t>
            </w:r>
          </w:p>
          <w:p w:rsidR="0092764E" w:rsidRDefault="00CB40EE" w:rsidP="00171307">
            <w:pPr>
              <w:pStyle w:val="JobTitleDegree"/>
              <w:rPr>
                <w:lang w:val="en-GB"/>
              </w:rPr>
            </w:pPr>
            <w:r>
              <w:rPr>
                <w:lang w:val="en-GB"/>
              </w:rPr>
              <w:t>Drupal (Frontend</w:t>
            </w:r>
            <w:r w:rsidR="0092764E">
              <w:rPr>
                <w:lang w:val="en-GB"/>
              </w:rPr>
              <w:t>)</w:t>
            </w:r>
          </w:p>
          <w:p w:rsidR="00CB40EE" w:rsidRDefault="00CB40EE" w:rsidP="00171307">
            <w:pPr>
              <w:pStyle w:val="JobTitleDegree"/>
              <w:rPr>
                <w:lang w:val="en-GB"/>
              </w:rPr>
            </w:pPr>
            <w:r>
              <w:rPr>
                <w:lang w:val="en-GB"/>
              </w:rPr>
              <w:t>Magento (Frontend)</w:t>
            </w:r>
          </w:p>
        </w:tc>
        <w:tc>
          <w:tcPr>
            <w:tcW w:w="0" w:type="auto"/>
            <w:tcBorders>
              <w:top w:val="nil"/>
            </w:tcBorders>
          </w:tcPr>
          <w:p w:rsidR="0092764E" w:rsidRDefault="0092764E" w:rsidP="00171307">
            <w:pPr>
              <w:pStyle w:val="JobTitleDegree"/>
              <w:rPr>
                <w:lang w:val="en-GB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2764E" w:rsidRDefault="009F1BD7" w:rsidP="009F1BD7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9F1BD7">
              <w:rPr>
                <w:lang w:val="en-GB"/>
              </w:rPr>
              <w:t xml:space="preserve">ompétences </w:t>
            </w:r>
            <w:r>
              <w:rPr>
                <w:lang w:val="en-GB"/>
              </w:rPr>
              <w:t>L</w:t>
            </w:r>
            <w:r w:rsidRPr="009F1BD7">
              <w:rPr>
                <w:lang w:val="en-GB"/>
              </w:rPr>
              <w:t>inguistiques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2764E" w:rsidRDefault="0092764E">
            <w:pPr>
              <w:pStyle w:val="Heading1"/>
              <w:rPr>
                <w:lang w:val="en-GB"/>
              </w:rPr>
            </w:pPr>
          </w:p>
        </w:tc>
      </w:tr>
      <w:tr w:rsidR="00480610" w:rsidRPr="0092764E" w:rsidTr="0092764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0" w:type="auto"/>
            <w:tcBorders>
              <w:top w:val="single" w:sz="12" w:space="0" w:color="auto"/>
            </w:tcBorders>
          </w:tcPr>
          <w:p w:rsid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</w:pPr>
            <w:r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  <w:t>Anglais</w:t>
            </w:r>
          </w:p>
          <w:p w:rsid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</w:pPr>
            <w:r w:rsidRPr="0092764E"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  <w:t>Parler</w:t>
            </w:r>
            <w:r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  <w:t>: Courant</w:t>
            </w:r>
          </w:p>
          <w:p w:rsid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</w:pPr>
            <w:r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  <w:t>Écrit: Courant</w:t>
            </w:r>
          </w:p>
          <w:p w:rsidR="0092764E" w:rsidRDefault="0092764E" w:rsidP="0092764E">
            <w:pPr>
              <w:pStyle w:val="Dates1"/>
              <w:jc w:val="center"/>
              <w:rPr>
                <w:rFonts w:ascii="Palatino-Roman" w:hAnsi="Palatino-Roman" w:cs="Palatino-Roman"/>
                <w:sz w:val="24"/>
                <w:szCs w:val="24"/>
                <w:lang w:eastAsia="nl-BE"/>
              </w:rPr>
            </w:pPr>
            <w:r w:rsidRPr="0092764E">
              <w:rPr>
                <w:rFonts w:ascii="Palatino-Roman" w:hAnsi="Palatino-Roman" w:cs="Palatino-Roman"/>
                <w:sz w:val="24"/>
                <w:szCs w:val="24"/>
                <w:lang w:eastAsia="nl-BE"/>
              </w:rPr>
              <w:t xml:space="preserve">Lecture: </w:t>
            </w:r>
            <w:r w:rsidRPr="00480610">
              <w:rPr>
                <w:rFonts w:ascii="Palatino-Roman" w:hAnsi="Palatino-Roman" w:cs="Palatino-Roman"/>
                <w:sz w:val="24"/>
                <w:szCs w:val="24"/>
                <w:lang w:eastAsia="nl-BE"/>
              </w:rPr>
              <w:t>Courant</w:t>
            </w:r>
          </w:p>
          <w:p w:rsidR="00480610" w:rsidRDefault="00480610" w:rsidP="00480610">
            <w:pPr>
              <w:pStyle w:val="Dates1"/>
              <w:jc w:val="center"/>
              <w:rPr>
                <w:rFonts w:ascii="Palatino-Roman" w:hAnsi="Palatino-Roman" w:cs="Palatino-Roman"/>
                <w:sz w:val="24"/>
                <w:szCs w:val="24"/>
                <w:lang w:eastAsia="nl-BE"/>
              </w:rPr>
            </w:pPr>
            <w:r w:rsidRPr="00480610"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  <w:t>Néerlandais:</w:t>
            </w:r>
            <w:r w:rsidRPr="00480610">
              <w:rPr>
                <w:rFonts w:ascii="Palatino-Roman" w:hAnsi="Palatino-Roman" w:cs="Palatino-Roman"/>
                <w:sz w:val="24"/>
                <w:szCs w:val="24"/>
                <w:lang w:eastAsia="nl-BE"/>
              </w:rPr>
              <w:t xml:space="preserve"> Langue Maternelle</w:t>
            </w:r>
          </w:p>
          <w:p w:rsidR="0092764E" w:rsidRP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</w:pPr>
            <w:r w:rsidRPr="0092764E"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  <w:t>Français</w:t>
            </w:r>
          </w:p>
          <w:p w:rsid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</w:pPr>
            <w:r w:rsidRPr="0092764E"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  <w:t>Parler: Bien</w:t>
            </w:r>
          </w:p>
          <w:p w:rsid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</w:pPr>
            <w:r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  <w:t xml:space="preserve">Écrit: </w:t>
            </w:r>
            <w:r w:rsidR="00CD06E0"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  <w:t>Moyenne</w:t>
            </w:r>
          </w:p>
          <w:p w:rsidR="0092764E" w:rsidRP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</w:rPr>
            </w:pPr>
            <w:r>
              <w:rPr>
                <w:rStyle w:val="apple-style-span"/>
                <w:rFonts w:ascii="Arial" w:hAnsi="Arial" w:cs="Arial"/>
                <w:szCs w:val="22"/>
                <w:shd w:val="clear" w:color="auto" w:fill="F5F5F5"/>
              </w:rPr>
              <w:t>Lecture: Bien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2764E" w:rsidRP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  <w:lang w:val="nl-BE"/>
              </w:rPr>
            </w:pPr>
            <w:r w:rsidRPr="0092764E"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  <w:lang w:val="nl-BE"/>
              </w:rPr>
              <w:t>Allemand</w:t>
            </w:r>
          </w:p>
          <w:p w:rsidR="0092764E" w:rsidRP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szCs w:val="22"/>
                <w:shd w:val="clear" w:color="auto" w:fill="F5F5F5"/>
                <w:lang w:val="nl-BE"/>
              </w:rPr>
            </w:pPr>
            <w:r w:rsidRPr="0092764E">
              <w:rPr>
                <w:rStyle w:val="apple-style-span"/>
                <w:rFonts w:ascii="Arial" w:hAnsi="Arial" w:cs="Arial"/>
                <w:szCs w:val="22"/>
                <w:shd w:val="clear" w:color="auto" w:fill="F5F5F5"/>
                <w:lang w:val="nl-BE"/>
              </w:rPr>
              <w:t>Parler: Bien</w:t>
            </w:r>
          </w:p>
          <w:p w:rsidR="0092764E" w:rsidRP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szCs w:val="22"/>
                <w:shd w:val="clear" w:color="auto" w:fill="F5F5F5"/>
                <w:lang w:val="nl-BE"/>
              </w:rPr>
            </w:pPr>
            <w:r w:rsidRPr="0092764E">
              <w:rPr>
                <w:rStyle w:val="apple-style-span"/>
                <w:rFonts w:ascii="Arial" w:hAnsi="Arial" w:cs="Arial"/>
                <w:szCs w:val="22"/>
                <w:shd w:val="clear" w:color="auto" w:fill="F5F5F5"/>
                <w:lang w:val="nl-BE"/>
              </w:rPr>
              <w:t>Écrit: Base générale</w:t>
            </w:r>
          </w:p>
          <w:p w:rsid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szCs w:val="22"/>
                <w:shd w:val="clear" w:color="auto" w:fill="F5F5F5"/>
                <w:lang w:val="nl-BE"/>
              </w:rPr>
            </w:pPr>
            <w:r>
              <w:rPr>
                <w:rStyle w:val="apple-style-span"/>
                <w:rFonts w:ascii="Arial" w:hAnsi="Arial" w:cs="Arial"/>
                <w:szCs w:val="22"/>
                <w:shd w:val="clear" w:color="auto" w:fill="F5F5F5"/>
                <w:lang w:val="nl-BE"/>
              </w:rPr>
              <w:t>Lecture: modérée</w:t>
            </w:r>
          </w:p>
          <w:p w:rsidR="000721B6" w:rsidRPr="0092764E" w:rsidRDefault="000721B6" w:rsidP="004D18A4">
            <w:pPr>
              <w:pStyle w:val="Dates1"/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  <w:lang w:val="nl-BE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2764E" w:rsidRPr="0092764E" w:rsidRDefault="0092764E" w:rsidP="0092764E">
            <w:pPr>
              <w:pStyle w:val="Dates1"/>
              <w:jc w:val="center"/>
              <w:rPr>
                <w:rStyle w:val="apple-style-span"/>
                <w:rFonts w:ascii="Arial" w:hAnsi="Arial" w:cs="Arial"/>
                <w:color w:val="333333"/>
                <w:szCs w:val="22"/>
                <w:u w:val="single"/>
                <w:shd w:val="clear" w:color="auto" w:fill="F5F5F5"/>
                <w:lang w:val="nl-BE"/>
              </w:rPr>
            </w:pPr>
          </w:p>
        </w:tc>
      </w:tr>
      <w:tr w:rsidR="0092764E" w:rsidTr="0092764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3"/>
            <w:tcBorders>
              <w:bottom w:val="single" w:sz="12" w:space="0" w:color="auto"/>
            </w:tcBorders>
          </w:tcPr>
          <w:p w:rsidR="0092764E" w:rsidRDefault="00FF47F4" w:rsidP="00FF47F4">
            <w:pPr>
              <w:pStyle w:val="Heading1"/>
              <w:rPr>
                <w:lang w:val="en-GB"/>
              </w:rPr>
            </w:pPr>
            <w:r w:rsidRPr="00FF47F4">
              <w:rPr>
                <w:lang w:val="en-GB"/>
              </w:rPr>
              <w:lastRenderedPageBreak/>
              <w:t>E</w:t>
            </w:r>
            <w:r>
              <w:rPr>
                <w:lang w:val="en-GB"/>
              </w:rPr>
              <w:t>xpériences</w:t>
            </w:r>
            <w:r w:rsidRPr="00FF47F4">
              <w:rPr>
                <w:lang w:val="en-GB"/>
              </w:rPr>
              <w:t xml:space="preserve"> P</w:t>
            </w:r>
            <w:r>
              <w:rPr>
                <w:lang w:val="en-GB"/>
              </w:rPr>
              <w:t>rofessionélles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92764E" w:rsidRDefault="0092764E">
            <w:pPr>
              <w:pStyle w:val="Heading1"/>
              <w:rPr>
                <w:lang w:val="en-GB"/>
              </w:rPr>
            </w:pPr>
          </w:p>
        </w:tc>
      </w:tr>
      <w:tr w:rsidR="0092764E" w:rsidRPr="00CB40EE" w:rsidTr="0092764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3"/>
            <w:tcBorders>
              <w:top w:val="single" w:sz="12" w:space="0" w:color="auto"/>
            </w:tcBorders>
          </w:tcPr>
          <w:p w:rsidR="0092764E" w:rsidRDefault="00CE27D4">
            <w:pPr>
              <w:pStyle w:val="BodyText1"/>
              <w:rPr>
                <w:lang w:val="en-GB"/>
              </w:rPr>
            </w:pPr>
            <w:r>
              <w:rPr>
                <w:lang w:val="en-GB"/>
              </w:rPr>
              <w:t>7 Ans à New Manta NV, Opwijk</w:t>
            </w:r>
          </w:p>
          <w:p w:rsidR="00CE27D4" w:rsidRDefault="00CE27D4">
            <w:pPr>
              <w:pStyle w:val="BodyText1"/>
              <w:rPr>
                <w:lang w:val="nl-BE"/>
              </w:rPr>
            </w:pPr>
            <w:r w:rsidRPr="00CB40EE">
              <w:rPr>
                <w:lang w:val="nl-BE"/>
              </w:rPr>
              <w:t>2011: Programmeur PHP à Cronos NV Veldkant 33a, Kontich</w:t>
            </w:r>
          </w:p>
          <w:p w:rsidR="00CB40EE" w:rsidRDefault="00CB40EE" w:rsidP="00CB40EE">
            <w:pPr>
              <w:pStyle w:val="BodyText1"/>
              <w:numPr>
                <w:ilvl w:val="0"/>
                <w:numId w:val="4"/>
              </w:numPr>
              <w:rPr>
                <w:lang w:val="nl-BE"/>
              </w:rPr>
            </w:pPr>
            <w:r>
              <w:rPr>
                <w:lang w:val="nl-BE"/>
              </w:rPr>
              <w:t>Loadtesting</w:t>
            </w:r>
          </w:p>
          <w:p w:rsidR="00CB40EE" w:rsidRDefault="00CB40EE" w:rsidP="00CB40EE">
            <w:pPr>
              <w:pStyle w:val="BodyText1"/>
              <w:numPr>
                <w:ilvl w:val="0"/>
                <w:numId w:val="4"/>
              </w:numPr>
            </w:pPr>
            <w:r w:rsidRPr="00CB40EE">
              <w:t>Programmer des modules pour Magento</w:t>
            </w:r>
          </w:p>
          <w:p w:rsidR="009A639C" w:rsidRPr="00CB40EE" w:rsidRDefault="009A639C" w:rsidP="00CB40EE">
            <w:pPr>
              <w:pStyle w:val="BodyText1"/>
              <w:numPr>
                <w:ilvl w:val="0"/>
                <w:numId w:val="4"/>
              </w:numPr>
            </w:pPr>
            <w:r>
              <w:t xml:space="preserve">Créer des </w:t>
            </w:r>
            <w:r w:rsidRPr="009A639C">
              <w:t>hôte</w:t>
            </w:r>
            <w:r>
              <w:t>s</w:t>
            </w:r>
            <w:r w:rsidRPr="009A639C">
              <w:t xml:space="preserve"> virtuel</w:t>
            </w:r>
            <w:r>
              <w:t>s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2764E" w:rsidRPr="00CB40EE" w:rsidRDefault="0092764E">
            <w:pPr>
              <w:pStyle w:val="BodyText1"/>
            </w:pPr>
          </w:p>
        </w:tc>
      </w:tr>
    </w:tbl>
    <w:p w:rsidR="004D18A4" w:rsidRDefault="004D18A4"/>
    <w:tbl>
      <w:tblPr>
        <w:tblW w:w="0" w:type="auto"/>
        <w:tblCellMar>
          <w:left w:w="115" w:type="dxa"/>
          <w:right w:w="115" w:type="dxa"/>
        </w:tblCellMar>
        <w:tblLook w:val="0000"/>
      </w:tblPr>
      <w:tblGrid>
        <w:gridCol w:w="1363"/>
        <w:gridCol w:w="236"/>
      </w:tblGrid>
      <w:tr w:rsidR="0036784F" w:rsidTr="0017130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</w:tcPr>
          <w:p w:rsidR="0036784F" w:rsidRDefault="0036784F" w:rsidP="00171307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Portfolio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36784F" w:rsidRDefault="0036784F" w:rsidP="00171307">
            <w:pPr>
              <w:pStyle w:val="Heading1"/>
              <w:rPr>
                <w:lang w:val="en-GB"/>
              </w:rPr>
            </w:pPr>
          </w:p>
        </w:tc>
      </w:tr>
    </w:tbl>
    <w:p w:rsidR="0036784F" w:rsidRDefault="0036784F"/>
    <w:p w:rsidR="0036784F" w:rsidRDefault="0036784F">
      <w:r>
        <w:t xml:space="preserve">Disponible sur </w:t>
      </w:r>
      <w:r w:rsidRPr="00CB4898">
        <w:rPr>
          <w:u w:val="single"/>
        </w:rPr>
        <w:t>www.jesuisentraindecreerunportfolioenligne.be</w:t>
      </w:r>
      <w:r>
        <w:t>.</w:t>
      </w:r>
    </w:p>
    <w:tbl>
      <w:tblPr>
        <w:tblW w:w="0" w:type="auto"/>
        <w:tblCellMar>
          <w:left w:w="115" w:type="dxa"/>
          <w:right w:w="115" w:type="dxa"/>
        </w:tblCellMar>
        <w:tblLook w:val="0000"/>
      </w:tblPr>
      <w:tblGrid>
        <w:gridCol w:w="1082"/>
        <w:gridCol w:w="236"/>
      </w:tblGrid>
      <w:tr w:rsidR="004D18A4" w:rsidTr="0017130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</w:tcPr>
          <w:p w:rsidR="004D18A4" w:rsidRDefault="00C2159A" w:rsidP="00171307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Loi</w:t>
            </w:r>
            <w:r w:rsidR="004D18A4">
              <w:rPr>
                <w:lang w:val="en-GB"/>
              </w:rPr>
              <w:t>sirs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D18A4" w:rsidRDefault="004D18A4" w:rsidP="00171307">
            <w:pPr>
              <w:pStyle w:val="Heading1"/>
              <w:rPr>
                <w:lang w:val="en-GB"/>
              </w:rPr>
            </w:pPr>
          </w:p>
        </w:tc>
      </w:tr>
    </w:tbl>
    <w:p w:rsidR="004D18A4" w:rsidRDefault="004D18A4"/>
    <w:p w:rsidR="004D18A4" w:rsidRDefault="004D18A4" w:rsidP="00DE44EC">
      <w:pPr>
        <w:pStyle w:val="ListParagraph"/>
        <w:numPr>
          <w:ilvl w:val="0"/>
          <w:numId w:val="4"/>
        </w:numPr>
      </w:pPr>
      <w:r>
        <w:t>Organiser dés performances</w:t>
      </w:r>
    </w:p>
    <w:p w:rsidR="004D18A4" w:rsidRDefault="004D18A4" w:rsidP="00DE44EC">
      <w:pPr>
        <w:pStyle w:val="ListParagraph"/>
        <w:numPr>
          <w:ilvl w:val="0"/>
          <w:numId w:val="4"/>
        </w:numPr>
      </w:pPr>
      <w:r>
        <w:t xml:space="preserve">Organiser dés fêtes (2 pour des </w:t>
      </w:r>
      <w:r w:rsidRPr="004D18A4">
        <w:t>patient</w:t>
      </w:r>
      <w:r>
        <w:t>s</w:t>
      </w:r>
      <w:r w:rsidRPr="004D18A4">
        <w:t xml:space="preserve"> attaint</w:t>
      </w:r>
      <w:r>
        <w:t>s</w:t>
      </w:r>
      <w:r w:rsidRPr="004D18A4">
        <w:t xml:space="preserve"> de cancer</w:t>
      </w:r>
      <w:r>
        <w:t>)</w:t>
      </w:r>
    </w:p>
    <w:p w:rsidR="00DE44EC" w:rsidRDefault="00DE44EC" w:rsidP="00DE44EC">
      <w:pPr>
        <w:pStyle w:val="ListParagraph"/>
        <w:numPr>
          <w:ilvl w:val="0"/>
          <w:numId w:val="4"/>
        </w:numPr>
      </w:pPr>
      <w:r w:rsidRPr="00DE44EC">
        <w:rPr>
          <w:lang w:val="fr-FR"/>
        </w:rPr>
        <w:t>Jouer</w:t>
      </w:r>
      <w:r>
        <w:t xml:space="preserve"> au foot</w:t>
      </w:r>
    </w:p>
    <w:p w:rsidR="00DE44EC" w:rsidRDefault="00DE44EC" w:rsidP="00DE44EC">
      <w:pPr>
        <w:pStyle w:val="ListParagraph"/>
        <w:numPr>
          <w:ilvl w:val="0"/>
          <w:numId w:val="4"/>
        </w:numPr>
      </w:pPr>
      <w:r>
        <w:t>Gaming</w:t>
      </w:r>
    </w:p>
    <w:p w:rsidR="00DE44EC" w:rsidRDefault="00DE44EC" w:rsidP="00DE44EC">
      <w:pPr>
        <w:pStyle w:val="ListParagraph"/>
        <w:numPr>
          <w:ilvl w:val="0"/>
          <w:numId w:val="4"/>
        </w:numPr>
      </w:pPr>
      <w:r>
        <w:t>Créer des sites web</w:t>
      </w:r>
    </w:p>
    <w:p w:rsidR="00DE44EC" w:rsidRDefault="00DE44EC" w:rsidP="00DE44EC">
      <w:pPr>
        <w:pStyle w:val="ListParagraph"/>
        <w:numPr>
          <w:ilvl w:val="0"/>
          <w:numId w:val="4"/>
        </w:numPr>
      </w:pPr>
      <w:r>
        <w:t>Réparer des ordinateurs</w:t>
      </w:r>
    </w:p>
    <w:p w:rsidR="00A415CD" w:rsidRDefault="00A415CD" w:rsidP="00DE44EC">
      <w:pPr>
        <w:pStyle w:val="ListParagraph"/>
        <w:numPr>
          <w:ilvl w:val="0"/>
          <w:numId w:val="4"/>
        </w:numPr>
      </w:pPr>
      <w:r>
        <w:t>Fitness</w:t>
      </w:r>
    </w:p>
    <w:p w:rsidR="00A415CD" w:rsidRDefault="00A415CD" w:rsidP="00DE44EC">
      <w:pPr>
        <w:pStyle w:val="ListParagraph"/>
        <w:numPr>
          <w:ilvl w:val="0"/>
          <w:numId w:val="4"/>
        </w:numPr>
      </w:pPr>
      <w:r>
        <w:t>Skating</w:t>
      </w:r>
    </w:p>
    <w:p w:rsidR="00DE44EC" w:rsidRDefault="00DE44EC"/>
    <w:p w:rsidR="00DE44EC" w:rsidRPr="00CB40EE" w:rsidRDefault="00DE44EC"/>
    <w:sectPr w:rsidR="00DE44EC" w:rsidRPr="00CB40EE">
      <w:type w:val="continuous"/>
      <w:pgSz w:w="11906" w:h="16838"/>
      <w:pgMar w:top="720" w:right="1077" w:bottom="261" w:left="1077" w:header="708" w:footer="708" w:gutter="0"/>
      <w:paperSrc w:first="15" w:other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CAF" w:rsidRDefault="00D72CAF">
      <w:r>
        <w:separator/>
      </w:r>
    </w:p>
  </w:endnote>
  <w:endnote w:type="continuationSeparator" w:id="1">
    <w:p w:rsidR="00D72CAF" w:rsidRDefault="00D72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CAF" w:rsidRDefault="00D72CAF">
      <w:r>
        <w:separator/>
      </w:r>
    </w:p>
  </w:footnote>
  <w:footnote w:type="continuationSeparator" w:id="1">
    <w:p w:rsidR="00D72CAF" w:rsidRDefault="00D72C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45863"/>
    <w:multiLevelType w:val="hybridMultilevel"/>
    <w:tmpl w:val="BB80D762"/>
    <w:lvl w:ilvl="0" w:tplc="D2F0E604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244B1"/>
    <w:multiLevelType w:val="hybridMultilevel"/>
    <w:tmpl w:val="5C14E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6C06AD9"/>
    <w:multiLevelType w:val="hybridMultilevel"/>
    <w:tmpl w:val="AF144518"/>
    <w:lvl w:ilvl="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attachedTemplate r:id="rId1"/>
  <w:stylePaneFormatFilter w:val="3F01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2093"/>
    <w:rsid w:val="000721B6"/>
    <w:rsid w:val="000778CD"/>
    <w:rsid w:val="00081444"/>
    <w:rsid w:val="000D3074"/>
    <w:rsid w:val="001073FE"/>
    <w:rsid w:val="00126F53"/>
    <w:rsid w:val="001554E0"/>
    <w:rsid w:val="00243DA1"/>
    <w:rsid w:val="002513A3"/>
    <w:rsid w:val="002703D6"/>
    <w:rsid w:val="002C6CA2"/>
    <w:rsid w:val="003021D4"/>
    <w:rsid w:val="003174D9"/>
    <w:rsid w:val="00323FC6"/>
    <w:rsid w:val="00364630"/>
    <w:rsid w:val="0036784F"/>
    <w:rsid w:val="003F2093"/>
    <w:rsid w:val="00434C15"/>
    <w:rsid w:val="00480610"/>
    <w:rsid w:val="00486EAB"/>
    <w:rsid w:val="00487332"/>
    <w:rsid w:val="004B033D"/>
    <w:rsid w:val="004B30A3"/>
    <w:rsid w:val="004C7DC0"/>
    <w:rsid w:val="004D18A4"/>
    <w:rsid w:val="004E5505"/>
    <w:rsid w:val="005022FF"/>
    <w:rsid w:val="00543AA2"/>
    <w:rsid w:val="00573C7C"/>
    <w:rsid w:val="005804E7"/>
    <w:rsid w:val="00640F32"/>
    <w:rsid w:val="00654941"/>
    <w:rsid w:val="006E16D6"/>
    <w:rsid w:val="006E2BB2"/>
    <w:rsid w:val="006F103C"/>
    <w:rsid w:val="0074739B"/>
    <w:rsid w:val="007767C0"/>
    <w:rsid w:val="0078417E"/>
    <w:rsid w:val="007875E4"/>
    <w:rsid w:val="008404A7"/>
    <w:rsid w:val="00860D19"/>
    <w:rsid w:val="008D0C11"/>
    <w:rsid w:val="0092764E"/>
    <w:rsid w:val="009375FE"/>
    <w:rsid w:val="009A639C"/>
    <w:rsid w:val="009D30A2"/>
    <w:rsid w:val="009F1BD7"/>
    <w:rsid w:val="00A225FD"/>
    <w:rsid w:val="00A415CD"/>
    <w:rsid w:val="00AA21E9"/>
    <w:rsid w:val="00AD4C1E"/>
    <w:rsid w:val="00B30717"/>
    <w:rsid w:val="00C2159A"/>
    <w:rsid w:val="00C92E6F"/>
    <w:rsid w:val="00CB40EE"/>
    <w:rsid w:val="00CB4898"/>
    <w:rsid w:val="00CD06E0"/>
    <w:rsid w:val="00CE27D4"/>
    <w:rsid w:val="00CF4866"/>
    <w:rsid w:val="00D019D0"/>
    <w:rsid w:val="00D72CAF"/>
    <w:rsid w:val="00DA094C"/>
    <w:rsid w:val="00DA50EA"/>
    <w:rsid w:val="00DE44EC"/>
    <w:rsid w:val="00E21530"/>
    <w:rsid w:val="00E471AE"/>
    <w:rsid w:val="00E665E3"/>
    <w:rsid w:val="00E97332"/>
    <w:rsid w:val="00EB47C2"/>
    <w:rsid w:val="00ED6644"/>
    <w:rsid w:val="00EE2397"/>
    <w:rsid w:val="00F45F7C"/>
    <w:rsid w:val="00FF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pPr>
      <w:numPr>
        <w:numId w:val="3"/>
      </w:numPr>
    </w:pPr>
    <w:rPr>
      <w:spacing w:val="-5"/>
      <w:sz w:val="22"/>
      <w:lang w:val="en-US" w:eastAsia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Dates">
    <w:name w:val="Dates"/>
    <w:basedOn w:val="BodyText1"/>
    <w:pPr>
      <w:spacing w:before="0"/>
    </w:pPr>
  </w:style>
  <w:style w:type="paragraph" w:customStyle="1" w:styleId="Dates1">
    <w:name w:val="Dates 1"/>
    <w:basedOn w:val="BodyText1"/>
  </w:style>
  <w:style w:type="paragraph" w:customStyle="1" w:styleId="JobTitleDegree1">
    <w:name w:val="Job Title/Degree 1"/>
    <w:basedOn w:val="BodyText"/>
    <w:pPr>
      <w:spacing w:after="40"/>
    </w:pPr>
  </w:style>
  <w:style w:type="paragraph" w:customStyle="1" w:styleId="JobTitleDegree">
    <w:name w:val="Job Title/Degree"/>
    <w:basedOn w:val="BodyText"/>
    <w:pPr>
      <w:spacing w:before="0" w:after="40"/>
    </w:pPr>
  </w:style>
  <w:style w:type="paragraph" w:customStyle="1" w:styleId="CompanyNameLocation1">
    <w:name w:val="Company Name/Location 1"/>
    <w:basedOn w:val="BodyText3"/>
    <w:pPr>
      <w:spacing w:after="40"/>
    </w:pPr>
  </w:style>
  <w:style w:type="paragraph" w:customStyle="1" w:styleId="CompanyNameLocation">
    <w:name w:val="Company Name/Location"/>
    <w:basedOn w:val="CompanyNameLocation1"/>
    <w:pPr>
      <w:spacing w:before="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character" w:customStyle="1" w:styleId="apple-style-span">
    <w:name w:val="apple-style-span"/>
    <w:basedOn w:val="DefaultParagraphFont"/>
    <w:rsid w:val="00B30717"/>
  </w:style>
  <w:style w:type="paragraph" w:styleId="ListParagraph">
    <w:name w:val="List Paragraph"/>
    <w:basedOn w:val="Normal"/>
    <w:uiPriority w:val="34"/>
    <w:qFormat/>
    <w:rsid w:val="00DE44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on\AppData\Roaming\Microsoft\Templates\Functional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CV.dot</Template>
  <TotalTime>73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[Street Address], [Town, County, Postal Code]·[Phone number]·[E-mail address]</vt:lpstr>
    </vt:vector>
  </TitlesOfParts>
  <Company>Microsoft Corporation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Toon</dc:creator>
  <cp:lastModifiedBy>Toon</cp:lastModifiedBy>
  <cp:revision>74</cp:revision>
  <cp:lastPrinted>2002-07-26T08:34:00Z</cp:lastPrinted>
  <dcterms:created xsi:type="dcterms:W3CDTF">2011-11-07T21:16:00Z</dcterms:created>
  <dcterms:modified xsi:type="dcterms:W3CDTF">2011-11-07T22:37:00Z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TC010708421033</vt:lpwstr>
  </property>
</Properties>
</file>